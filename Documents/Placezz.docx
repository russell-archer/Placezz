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4387" w:rsidRPr="00FA45B9" w:rsidRDefault="00CE10FD" w:rsidP="00D47C84">
      <w:r w:rsidRPr="00D47C84">
        <w:rPr>
          <w:noProof/>
        </w:rPr>
        <w:drawing>
          <wp:inline distT="0" distB="0" distL="0" distR="0">
            <wp:extent cx="4555067" cy="1301514"/>
            <wp:effectExtent l="0" t="0" r="4445" b="0"/>
            <wp:docPr id="3" name="Picture 3" descr="Placez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48" cy="13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FD" w:rsidRPr="00D47C84" w:rsidRDefault="00CE10FD" w:rsidP="00D47C84">
      <w:pPr>
        <w:pStyle w:val="Banner1"/>
      </w:pPr>
      <w:r w:rsidRPr="00D47C84">
        <w:t>From idea to App Store</w:t>
      </w:r>
    </w:p>
    <w:p w:rsidR="00AE0A5D" w:rsidRPr="00D47C84" w:rsidRDefault="00DA6B27" w:rsidP="00D47C84">
      <w:pPr>
        <w:pStyle w:val="Banner2"/>
      </w:pPr>
      <w:r>
        <w:t>Take</w:t>
      </w:r>
      <w:r w:rsidR="00FA45B9" w:rsidRPr="00D47C84">
        <w:t xml:space="preserve"> an idea for an iOS app</w:t>
      </w:r>
      <w:r w:rsidR="00CE10FD" w:rsidRPr="00D47C84">
        <w:t>,</w:t>
      </w:r>
      <w:r w:rsidR="00FA45B9" w:rsidRPr="00D47C84">
        <w:t xml:space="preserve"> and turn it into reality</w:t>
      </w:r>
    </w:p>
    <w:p w:rsidR="00524387" w:rsidRDefault="00524387" w:rsidP="00FA45B9">
      <w:pPr>
        <w:pStyle w:val="BlockText"/>
      </w:pPr>
    </w:p>
    <w:p w:rsidR="00524387" w:rsidRDefault="00010792" w:rsidP="00FA45B9">
      <w:r w:rsidRPr="00010792">
        <w:drawing>
          <wp:inline distT="0" distB="0" distL="0" distR="0" wp14:anchorId="0B8DA628" wp14:editId="3E54E741">
            <wp:extent cx="6189345" cy="41979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4" w:rsidRDefault="00D47C84">
      <w:r>
        <w:br w:type="page"/>
      </w:r>
    </w:p>
    <w:p w:rsidR="00D47C84" w:rsidRPr="00D47C84" w:rsidRDefault="00D47C84" w:rsidP="00FA45B9">
      <w:pPr>
        <w:rPr>
          <w:color w:val="FF42A1"/>
          <w:sz w:val="38"/>
          <w:szCs w:val="38"/>
        </w:rPr>
      </w:pPr>
      <w:r w:rsidRPr="00D47C84">
        <w:rPr>
          <w:color w:val="FF42A1"/>
          <w:sz w:val="38"/>
          <w:szCs w:val="38"/>
        </w:rPr>
        <w:lastRenderedPageBreak/>
        <w:t>Table of Contents</w:t>
      </w:r>
    </w:p>
    <w:p w:rsidR="00010792" w:rsidRDefault="00D47C84">
      <w:pPr>
        <w:pStyle w:val="TOC2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12820" w:history="1">
        <w:r w:rsidR="00010792" w:rsidRPr="000D583E">
          <w:rPr>
            <w:rStyle w:val="Hyperlink"/>
            <w:noProof/>
          </w:rPr>
          <w:t>Overview</w:t>
        </w:r>
        <w:r w:rsidR="00010792">
          <w:rPr>
            <w:noProof/>
            <w:webHidden/>
          </w:rPr>
          <w:tab/>
        </w:r>
        <w:r w:rsidR="00010792">
          <w:rPr>
            <w:noProof/>
            <w:webHidden/>
          </w:rPr>
          <w:fldChar w:fldCharType="begin"/>
        </w:r>
        <w:r w:rsidR="00010792">
          <w:rPr>
            <w:noProof/>
            <w:webHidden/>
          </w:rPr>
          <w:instrText xml:space="preserve"> PAGEREF _Toc42812820 \h </w:instrText>
        </w:r>
        <w:r w:rsidR="00010792">
          <w:rPr>
            <w:noProof/>
            <w:webHidden/>
          </w:rPr>
        </w:r>
        <w:r w:rsidR="00010792">
          <w:rPr>
            <w:noProof/>
            <w:webHidden/>
          </w:rPr>
          <w:fldChar w:fldCharType="separate"/>
        </w:r>
        <w:r w:rsidR="00010792">
          <w:rPr>
            <w:noProof/>
            <w:webHidden/>
          </w:rPr>
          <w:t>3</w:t>
        </w:r>
        <w:r w:rsidR="00010792">
          <w:rPr>
            <w:noProof/>
            <w:webHidden/>
          </w:rPr>
          <w:fldChar w:fldCharType="end"/>
        </w:r>
      </w:hyperlink>
    </w:p>
    <w:p w:rsidR="00010792" w:rsidRDefault="00010792">
      <w:pPr>
        <w:pStyle w:val="TOC3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1" w:history="1">
        <w:r w:rsidRPr="000D583E">
          <w:rPr>
            <w:rStyle w:val="Hyperlink"/>
            <w:noProof/>
          </w:rPr>
          <w:t>We Provide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3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2" w:history="1">
        <w:r w:rsidRPr="000D583E">
          <w:rPr>
            <w:rStyle w:val="Hyperlink"/>
            <w:noProof/>
          </w:rPr>
          <w:t>We Cover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3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3" w:history="1">
        <w:r w:rsidRPr="000D583E">
          <w:rPr>
            <w:rStyle w:val="Hyperlink"/>
            <w:noProof/>
          </w:rPr>
          <w:t>Prerequisites (You Need)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3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4" w:history="1">
        <w:r w:rsidRPr="000D583E">
          <w:rPr>
            <w:rStyle w:val="Hyperlink"/>
            <w:noProof/>
          </w:rPr>
          <w:t>Development Phases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2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5" w:history="1">
        <w:r w:rsidRPr="000D583E">
          <w:rPr>
            <w:rStyle w:val="Hyperlink"/>
            <w:noProof/>
          </w:rPr>
          <w:t>High-Level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2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6" w:history="1">
        <w:r w:rsidRPr="000D583E">
          <w:rPr>
            <w:rStyle w:val="Hyperlink"/>
            <w:noProof/>
          </w:rPr>
          <w:t>Development Environment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792" w:rsidRDefault="00010792">
      <w:pPr>
        <w:pStyle w:val="TOC2"/>
        <w:tabs>
          <w:tab w:val="right" w:leader="dot" w:pos="9737"/>
        </w:tabs>
        <w:rPr>
          <w:rFonts w:asciiTheme="minorHAnsi" w:eastAsiaTheme="minorEastAsia" w:hAnsiTheme="minorHAnsi"/>
          <w:noProof/>
          <w:color w:val="auto"/>
          <w:sz w:val="24"/>
          <w:szCs w:val="24"/>
        </w:rPr>
      </w:pPr>
      <w:hyperlink w:anchor="_Toc42812827" w:history="1">
        <w:r w:rsidRPr="000D583E">
          <w:rPr>
            <w:rStyle w:val="Hyperlink"/>
            <w:noProof/>
          </w:rPr>
          <w:t>Get Things Working Quick ‘n’ Dirty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C84" w:rsidRDefault="00D47C84" w:rsidP="00FA45B9">
      <w:r>
        <w:fldChar w:fldCharType="end"/>
      </w:r>
    </w:p>
    <w:p w:rsidR="00D47C84" w:rsidRDefault="00D47C84">
      <w:r>
        <w:br w:type="page"/>
      </w:r>
    </w:p>
    <w:p w:rsidR="00D47C84" w:rsidRDefault="00D47C84" w:rsidP="00D47C84">
      <w:pPr>
        <w:pStyle w:val="Heading2"/>
      </w:pPr>
      <w:bookmarkStart w:id="0" w:name="_Toc42812820"/>
      <w:r>
        <w:lastRenderedPageBreak/>
        <w:t>Overview</w:t>
      </w:r>
      <w:bookmarkEnd w:id="0"/>
    </w:p>
    <w:p w:rsidR="0062304E" w:rsidRPr="0062304E" w:rsidRDefault="0062304E" w:rsidP="0062304E">
      <w:pPr>
        <w:spacing w:after="200" w:line="312" w:lineRule="auto"/>
      </w:pPr>
      <w:r w:rsidRPr="0062304E">
        <w:t>This tutorial provides detailed a roadmap and step-by-step instructions on how to take an idea for an iOS app and turn it into a reality that is available on the Apple App Store.</w:t>
      </w:r>
      <w:r w:rsidRPr="0062304E">
        <w:t xml:space="preserve"> </w:t>
      </w:r>
      <w:r w:rsidRPr="0062304E">
        <w:fldChar w:fldCharType="begin"/>
      </w:r>
      <w:r w:rsidRPr="0062304E">
        <w:instrText xml:space="preserve"> INCLUDEPICTURE "/var/folders/0f/td903vsd39xd0xw5yl7j_5200000gn/T/com.microsoft.Word/WebArchiveCopyPasteTempFiles/p2903" \* MERGEFORMATINET </w:instrText>
      </w:r>
      <w:r w:rsidRPr="0062304E">
        <w:fldChar w:fldCharType="separate"/>
      </w:r>
      <w:r w:rsidRPr="0062304E">
        <w:fldChar w:fldCharType="end"/>
      </w:r>
    </w:p>
    <w:p w:rsidR="0062304E" w:rsidRDefault="0035525D" w:rsidP="0062304E">
      <w:pPr>
        <w:spacing w:after="200" w:line="312" w:lineRule="auto"/>
        <w:jc w:val="center"/>
      </w:pPr>
      <w:r w:rsidRPr="0035525D">
        <w:drawing>
          <wp:inline distT="0" distB="0" distL="0" distR="0" wp14:anchorId="139BC2F3" wp14:editId="6A1C1E88">
            <wp:extent cx="1769533" cy="2279869"/>
            <wp:effectExtent l="0" t="0" r="0" b="0"/>
            <wp:docPr id="9" name="Picture 9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435" cy="2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17" w:rsidRPr="0062304E" w:rsidRDefault="0062304E" w:rsidP="0062304E">
      <w:pPr>
        <w:spacing w:after="200" w:line="312" w:lineRule="auto"/>
      </w:pPr>
      <w:r w:rsidRPr="0062304E">
        <w:t>The </w:t>
      </w:r>
      <w:r w:rsidRPr="0062304E">
        <w:rPr>
          <w:b/>
          <w:bCs/>
        </w:rPr>
        <w:t>Placezz</w:t>
      </w:r>
      <w:r w:rsidRPr="0062304E">
        <w:t xml:space="preserve"> app, together with </w:t>
      </w:r>
      <w:r w:rsidR="00307436">
        <w:t xml:space="preserve">its </w:t>
      </w:r>
      <w:r w:rsidRPr="0062304E">
        <w:t xml:space="preserve">backend </w:t>
      </w:r>
      <w:r w:rsidRPr="0062304E">
        <w:rPr>
          <w:b/>
          <w:bCs/>
        </w:rPr>
        <w:t>Vapor</w:t>
      </w:r>
      <w:r>
        <w:t>-</w:t>
      </w:r>
      <w:r w:rsidRPr="0062304E">
        <w:t xml:space="preserve">based </w:t>
      </w:r>
      <w:r w:rsidR="00307436">
        <w:t xml:space="preserve">(Swift on the server) </w:t>
      </w:r>
      <w:r w:rsidRPr="0062304E">
        <w:t>system provides the following functionality:</w:t>
      </w:r>
    </w:p>
    <w:p w:rsidR="0062304E" w:rsidRPr="0062304E" w:rsidRDefault="0062304E" w:rsidP="0062304E">
      <w:pPr>
        <w:pStyle w:val="ListBullet"/>
      </w:pPr>
      <w:r w:rsidRPr="0062304E">
        <w:t xml:space="preserve">Allows the user to </w:t>
      </w:r>
      <w:r w:rsidRPr="005F6217">
        <w:rPr>
          <w:b/>
          <w:bCs/>
        </w:rPr>
        <w:t>capture data related to their favourite places</w:t>
      </w:r>
    </w:p>
    <w:p w:rsidR="0062304E" w:rsidRPr="0062304E" w:rsidRDefault="0062304E" w:rsidP="0062304E">
      <w:pPr>
        <w:pStyle w:val="ListBullet"/>
      </w:pPr>
      <w:r w:rsidRPr="0062304E">
        <w:t xml:space="preserve">The data includes </w:t>
      </w:r>
      <w:r w:rsidRPr="005F6217">
        <w:rPr>
          <w:b/>
          <w:bCs/>
        </w:rPr>
        <w:t>geographic location</w:t>
      </w:r>
      <w:r w:rsidRPr="0062304E">
        <w:t xml:space="preserve">, plus </w:t>
      </w:r>
      <w:r w:rsidRPr="005F6217">
        <w:rPr>
          <w:b/>
          <w:bCs/>
        </w:rPr>
        <w:t>text</w:t>
      </w:r>
      <w:r w:rsidRPr="0062304E">
        <w:t xml:space="preserve"> and </w:t>
      </w:r>
      <w:r w:rsidRPr="005F6217">
        <w:rPr>
          <w:b/>
          <w:bCs/>
        </w:rPr>
        <w:t>media</w:t>
      </w:r>
      <w:r w:rsidRPr="0062304E">
        <w:t xml:space="preserve"> (images, videos) and sharing </w:t>
      </w:r>
      <w:r w:rsidRPr="005F6217">
        <w:rPr>
          <w:b/>
          <w:bCs/>
        </w:rPr>
        <w:t>permissions</w:t>
      </w:r>
      <w:r w:rsidRPr="0062304E">
        <w:t xml:space="preserve"> (see below)</w:t>
      </w:r>
    </w:p>
    <w:p w:rsidR="0062304E" w:rsidRPr="0062304E" w:rsidRDefault="0062304E" w:rsidP="0062304E">
      <w:pPr>
        <w:pStyle w:val="ListBullet"/>
      </w:pPr>
      <w:r w:rsidRPr="0062304E">
        <w:t xml:space="preserve">Users may </w:t>
      </w:r>
      <w:r w:rsidRPr="005F6217">
        <w:rPr>
          <w:b/>
          <w:bCs/>
        </w:rPr>
        <w:t>share places</w:t>
      </w:r>
      <w:r w:rsidRPr="0062304E">
        <w:t xml:space="preserve"> with </w:t>
      </w:r>
      <w:r w:rsidR="005F6217">
        <w:t>other users</w:t>
      </w:r>
    </w:p>
    <w:p w:rsidR="0035525D" w:rsidRDefault="0035525D" w:rsidP="0035525D">
      <w:pPr>
        <w:spacing w:after="200" w:line="312" w:lineRule="auto"/>
        <w:jc w:val="center"/>
      </w:pPr>
      <w:r w:rsidRPr="0035525D">
        <w:drawing>
          <wp:inline distT="0" distB="0" distL="0" distR="0" wp14:anchorId="78587294" wp14:editId="04D8D293">
            <wp:extent cx="1058103" cy="1939854"/>
            <wp:effectExtent l="0" t="0" r="0" b="3810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034" cy="19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E" w:rsidRPr="0062304E" w:rsidRDefault="0062304E" w:rsidP="0062304E">
      <w:pPr>
        <w:spacing w:after="200" w:line="312" w:lineRule="auto"/>
      </w:pPr>
      <w:r w:rsidRPr="0062304E">
        <w:t>The example chosen for this tutorial is representative of a typical modern, real-world iOS app</w:t>
      </w:r>
      <w:r w:rsidR="005F6217">
        <w:t xml:space="preserve"> project</w:t>
      </w:r>
      <w:r w:rsidRPr="0062304E">
        <w:t>:</w:t>
      </w:r>
    </w:p>
    <w:p w:rsidR="0062304E" w:rsidRPr="0062304E" w:rsidRDefault="0062304E" w:rsidP="005F6217">
      <w:pPr>
        <w:pStyle w:val="ListBullet"/>
      </w:pPr>
      <w:r w:rsidRPr="0062304E">
        <w:t xml:space="preserve">Presents a beautiful, intuitive interface to the user in a </w:t>
      </w:r>
      <w:r w:rsidRPr="0062304E">
        <w:rPr>
          <w:b/>
          <w:bCs/>
        </w:rPr>
        <w:t>native iOS</w:t>
      </w:r>
      <w:r w:rsidRPr="0062304E">
        <w:t xml:space="preserve"> app</w:t>
      </w:r>
    </w:p>
    <w:p w:rsidR="0062304E" w:rsidRPr="0062304E" w:rsidRDefault="0062304E" w:rsidP="005F6217">
      <w:pPr>
        <w:pStyle w:val="ListBullet"/>
      </w:pPr>
      <w:r w:rsidRPr="0062304E">
        <w:rPr>
          <w:b/>
          <w:bCs/>
        </w:rPr>
        <w:t>Adapts</w:t>
      </w:r>
      <w:r w:rsidRPr="0062304E">
        <w:t xml:space="preserve"> itself to work correctly on all devices from an iPhone SE to an iPhone 11 Pro Max and a 12.9-inch iPad Pro</w:t>
      </w:r>
    </w:p>
    <w:p w:rsidR="0062304E" w:rsidRPr="0062304E" w:rsidRDefault="0062304E" w:rsidP="005F6217">
      <w:pPr>
        <w:pStyle w:val="ListBullet"/>
      </w:pPr>
      <w:r w:rsidRPr="0062304E">
        <w:rPr>
          <w:b/>
          <w:bCs/>
        </w:rPr>
        <w:lastRenderedPageBreak/>
        <w:t xml:space="preserve">Caches data </w:t>
      </w:r>
      <w:r w:rsidRPr="0062304E">
        <w:t xml:space="preserve">to minimize network traffic, copes with non-availability of the network and </w:t>
      </w:r>
      <w:r w:rsidRPr="0062304E">
        <w:rPr>
          <w:b/>
          <w:bCs/>
        </w:rPr>
        <w:t>syncs</w:t>
      </w:r>
      <w:r w:rsidRPr="0062304E">
        <w:t xml:space="preserve"> to the backend when network connectivity is available</w:t>
      </w:r>
    </w:p>
    <w:p w:rsidR="0062304E" w:rsidRPr="0062304E" w:rsidRDefault="0062304E" w:rsidP="005F6217">
      <w:pPr>
        <w:pStyle w:val="ListBullet"/>
      </w:pPr>
      <w:r w:rsidRPr="0062304E">
        <w:t>Interfaces with a cloud-deployed backend system via a </w:t>
      </w:r>
      <w:r w:rsidRPr="0062304E">
        <w:rPr>
          <w:b/>
          <w:bCs/>
        </w:rPr>
        <w:t>REST Web API</w:t>
      </w:r>
    </w:p>
    <w:p w:rsidR="0062304E" w:rsidRPr="0062304E" w:rsidRDefault="0062304E" w:rsidP="005F6217">
      <w:pPr>
        <w:pStyle w:val="ListBullet"/>
      </w:pPr>
      <w:r w:rsidRPr="0062304E">
        <w:t>Provides additional functionality to the user via</w:t>
      </w:r>
      <w:r w:rsidRPr="0062304E">
        <w:rPr>
          <w:b/>
          <w:bCs/>
        </w:rPr>
        <w:t xml:space="preserve"> in-app purchases</w:t>
      </w:r>
    </w:p>
    <w:p w:rsidR="0062304E" w:rsidRPr="0062304E" w:rsidRDefault="0062304E" w:rsidP="005F6217">
      <w:pPr>
        <w:pStyle w:val="ListBullet"/>
      </w:pPr>
      <w:r w:rsidRPr="0062304E">
        <w:t xml:space="preserve">Uses </w:t>
      </w:r>
      <w:r w:rsidRPr="0062304E">
        <w:rPr>
          <w:b/>
          <w:bCs/>
        </w:rPr>
        <w:t>Git</w:t>
      </w:r>
      <w:r w:rsidRPr="0062304E">
        <w:t xml:space="preserve"> and </w:t>
      </w:r>
      <w:r w:rsidRPr="0062304E">
        <w:rPr>
          <w:b/>
          <w:bCs/>
        </w:rPr>
        <w:t>GitHub</w:t>
      </w:r>
      <w:r w:rsidRPr="0062304E">
        <w:t xml:space="preserve"> to manage source code and associated resources</w:t>
      </w:r>
    </w:p>
    <w:p w:rsidR="0062304E" w:rsidRPr="0062304E" w:rsidRDefault="0062304E" w:rsidP="005F6217">
      <w:pPr>
        <w:pStyle w:val="ListBullet"/>
      </w:pPr>
      <w:r w:rsidRPr="0062304E">
        <w:t xml:space="preserve">Uses </w:t>
      </w:r>
      <w:r w:rsidRPr="0062304E">
        <w:rPr>
          <w:b/>
          <w:bCs/>
        </w:rPr>
        <w:t>Docker</w:t>
      </w:r>
      <w:r w:rsidRPr="0062304E">
        <w:t xml:space="preserve"> to create and deploy test environments</w:t>
      </w:r>
    </w:p>
    <w:p w:rsidR="0062304E" w:rsidRPr="0062304E" w:rsidRDefault="0062304E" w:rsidP="005615EC">
      <w:pPr>
        <w:pStyle w:val="Heading3"/>
      </w:pPr>
      <w:bookmarkStart w:id="1" w:name="_Toc42812821"/>
      <w:r w:rsidRPr="0062304E">
        <w:t xml:space="preserve">We </w:t>
      </w:r>
      <w:r w:rsidR="005615EC">
        <w:t>P</w:t>
      </w:r>
      <w:r w:rsidRPr="0062304E">
        <w:t>rovide</w:t>
      </w:r>
      <w:bookmarkEnd w:id="1"/>
    </w:p>
    <w:p w:rsidR="0062304E" w:rsidRPr="0062304E" w:rsidRDefault="0062304E" w:rsidP="005F6217">
      <w:pPr>
        <w:pStyle w:val="ListBullet"/>
      </w:pPr>
      <w:r w:rsidRPr="0062304E">
        <w:t xml:space="preserve">Full </w:t>
      </w:r>
      <w:r w:rsidRPr="005F6217">
        <w:rPr>
          <w:b/>
          <w:bCs/>
        </w:rPr>
        <w:t>step-by-step instructions</w:t>
      </w:r>
      <w:r w:rsidRPr="0062304E">
        <w:t>, guidance and discussions on technology choices</w:t>
      </w:r>
    </w:p>
    <w:p w:rsidR="0062304E" w:rsidRPr="0062304E" w:rsidRDefault="0062304E" w:rsidP="005F6217">
      <w:pPr>
        <w:pStyle w:val="ListBullet"/>
      </w:pPr>
      <w:r w:rsidRPr="0062304E">
        <w:t xml:space="preserve">All </w:t>
      </w:r>
      <w:r w:rsidRPr="005F6217">
        <w:rPr>
          <w:b/>
          <w:bCs/>
        </w:rPr>
        <w:t>resources</w:t>
      </w:r>
      <w:r w:rsidRPr="0062304E">
        <w:t xml:space="preserve"> required in the creation of the app</w:t>
      </w:r>
    </w:p>
    <w:p w:rsidR="0062304E" w:rsidRPr="0062304E" w:rsidRDefault="005615EC" w:rsidP="005615EC">
      <w:pPr>
        <w:pStyle w:val="Heading3"/>
      </w:pPr>
      <w:bookmarkStart w:id="2" w:name="_Toc42812822"/>
      <w:r>
        <w:t xml:space="preserve">We </w:t>
      </w:r>
      <w:r w:rsidR="000D60DD">
        <w:t>C</w:t>
      </w:r>
      <w:r w:rsidR="0062304E" w:rsidRPr="0062304E">
        <w:t>over</w:t>
      </w:r>
      <w:bookmarkEnd w:id="2"/>
    </w:p>
    <w:p w:rsidR="0062304E" w:rsidRPr="0062304E" w:rsidRDefault="0062304E" w:rsidP="005F6217">
      <w:pPr>
        <w:pStyle w:val="ListBullet"/>
      </w:pPr>
      <w:r w:rsidRPr="005F6217">
        <w:rPr>
          <w:b/>
          <w:bCs/>
        </w:rPr>
        <w:t>High-level design</w:t>
      </w:r>
      <w:r w:rsidRPr="0062304E">
        <w:t xml:space="preserve"> of the app</w:t>
      </w:r>
    </w:p>
    <w:p w:rsidR="0062304E" w:rsidRPr="0062304E" w:rsidRDefault="0062304E" w:rsidP="005F6217">
      <w:pPr>
        <w:pStyle w:val="ListBullet"/>
      </w:pPr>
      <w:r w:rsidRPr="0062304E">
        <w:t xml:space="preserve">Deciding on </w:t>
      </w:r>
      <w:r w:rsidRPr="005F6217">
        <w:rPr>
          <w:b/>
          <w:bCs/>
        </w:rPr>
        <w:t>the technology stack</w:t>
      </w:r>
      <w:r w:rsidRPr="0062304E">
        <w:t xml:space="preserve"> from available choices</w:t>
      </w:r>
    </w:p>
    <w:p w:rsidR="0062304E" w:rsidRPr="0062304E" w:rsidRDefault="0062304E" w:rsidP="005F6217">
      <w:pPr>
        <w:pStyle w:val="ListBullet"/>
      </w:pPr>
      <w:r w:rsidRPr="0062304E">
        <w:t xml:space="preserve">Designing the </w:t>
      </w:r>
      <w:r w:rsidRPr="005F6217">
        <w:rPr>
          <w:b/>
          <w:bCs/>
        </w:rPr>
        <w:t>UI</w:t>
      </w:r>
    </w:p>
    <w:p w:rsidR="0062304E" w:rsidRPr="0062304E" w:rsidRDefault="0062304E" w:rsidP="005F6217">
      <w:pPr>
        <w:pStyle w:val="ListBullet"/>
      </w:pPr>
      <w:r w:rsidRPr="0062304E">
        <w:t xml:space="preserve">Designing the </w:t>
      </w:r>
      <w:r w:rsidRPr="005F6217">
        <w:rPr>
          <w:b/>
          <w:bCs/>
        </w:rPr>
        <w:t>code</w:t>
      </w:r>
      <w:r w:rsidRPr="0062304E">
        <w:t xml:space="preserve"> components and their </w:t>
      </w:r>
      <w:r w:rsidRPr="005F6217">
        <w:rPr>
          <w:b/>
          <w:bCs/>
        </w:rPr>
        <w:t>interfaces</w:t>
      </w:r>
    </w:p>
    <w:p w:rsidR="0062304E" w:rsidRPr="0062304E" w:rsidRDefault="0062304E" w:rsidP="005F6217">
      <w:pPr>
        <w:pStyle w:val="ListBullet"/>
      </w:pPr>
      <w:r w:rsidRPr="0062304E">
        <w:t xml:space="preserve">Designing the </w:t>
      </w:r>
      <w:r w:rsidRPr="005F6217">
        <w:rPr>
          <w:b/>
          <w:bCs/>
        </w:rPr>
        <w:t>data model</w:t>
      </w:r>
      <w:r w:rsidRPr="0062304E">
        <w:t xml:space="preserve"> and </w:t>
      </w:r>
      <w:r w:rsidRPr="005F6217">
        <w:rPr>
          <w:b/>
          <w:bCs/>
        </w:rPr>
        <w:t>persistence</w:t>
      </w:r>
      <w:r w:rsidRPr="0062304E">
        <w:t xml:space="preserve"> layer</w:t>
      </w:r>
    </w:p>
    <w:p w:rsidR="0062304E" w:rsidRPr="0062304E" w:rsidRDefault="0062304E" w:rsidP="005F6217">
      <w:pPr>
        <w:pStyle w:val="ListBullet"/>
      </w:pPr>
      <w:r w:rsidRPr="005F6217">
        <w:rPr>
          <w:b/>
          <w:bCs/>
        </w:rPr>
        <w:t>Iteratively</w:t>
      </w:r>
      <w:r w:rsidRPr="0062304E">
        <w:t xml:space="preserve"> creating the app, phase-by-phase to add features and complexity </w:t>
      </w:r>
    </w:p>
    <w:p w:rsidR="0062304E" w:rsidRPr="0062304E" w:rsidRDefault="0062304E" w:rsidP="005F6217">
      <w:pPr>
        <w:pStyle w:val="ListBullet"/>
      </w:pPr>
      <w:r w:rsidRPr="0062304E">
        <w:t xml:space="preserve">Creating the </w:t>
      </w:r>
      <w:r w:rsidRPr="005F6217">
        <w:rPr>
          <w:b/>
          <w:bCs/>
        </w:rPr>
        <w:t>UI</w:t>
      </w:r>
      <w:r w:rsidRPr="0062304E">
        <w:t xml:space="preserve"> </w:t>
      </w:r>
      <w:r w:rsidRPr="005F6217">
        <w:rPr>
          <w:b/>
          <w:bCs/>
        </w:rPr>
        <w:t>programmatically</w:t>
      </w:r>
    </w:p>
    <w:p w:rsidR="0062304E" w:rsidRPr="0062304E" w:rsidRDefault="0062304E" w:rsidP="005F6217">
      <w:pPr>
        <w:pStyle w:val="ListBullet"/>
      </w:pPr>
      <w:r w:rsidRPr="0062304E">
        <w:t xml:space="preserve">Creating the </w:t>
      </w:r>
      <w:r w:rsidRPr="005F6217">
        <w:rPr>
          <w:b/>
          <w:bCs/>
        </w:rPr>
        <w:t>backend system</w:t>
      </w:r>
      <w:r w:rsidRPr="0062304E">
        <w:t xml:space="preserve"> using Vapor (Swift)</w:t>
      </w:r>
    </w:p>
    <w:p w:rsidR="0062304E" w:rsidRPr="005F6217" w:rsidRDefault="0062304E" w:rsidP="005F6217">
      <w:pPr>
        <w:pStyle w:val="ListBullet"/>
        <w:rPr>
          <w:b/>
          <w:bCs/>
        </w:rPr>
      </w:pPr>
      <w:r w:rsidRPr="005F6217">
        <w:rPr>
          <w:b/>
          <w:bCs/>
        </w:rPr>
        <w:t>Networking</w:t>
      </w:r>
    </w:p>
    <w:p w:rsidR="0062304E" w:rsidRPr="0062304E" w:rsidRDefault="0062304E" w:rsidP="005F6217">
      <w:pPr>
        <w:pStyle w:val="ListBullet"/>
      </w:pPr>
      <w:r w:rsidRPr="0062304E">
        <w:t xml:space="preserve">How to create </w:t>
      </w:r>
      <w:r w:rsidRPr="005F6217">
        <w:rPr>
          <w:b/>
          <w:bCs/>
        </w:rPr>
        <w:t>In-App Purchases</w:t>
      </w:r>
    </w:p>
    <w:p w:rsidR="0062304E" w:rsidRPr="0062304E" w:rsidRDefault="0062304E" w:rsidP="005F6217">
      <w:pPr>
        <w:pStyle w:val="ListBullet"/>
      </w:pPr>
      <w:r w:rsidRPr="0062304E">
        <w:t xml:space="preserve">Working with </w:t>
      </w:r>
      <w:r w:rsidRPr="005F6217">
        <w:rPr>
          <w:b/>
          <w:bCs/>
        </w:rPr>
        <w:t>databases</w:t>
      </w:r>
    </w:p>
    <w:p w:rsidR="0062304E" w:rsidRPr="0062304E" w:rsidRDefault="0062304E" w:rsidP="005F6217">
      <w:pPr>
        <w:pStyle w:val="ListBullet"/>
      </w:pPr>
      <w:r w:rsidRPr="0062304E">
        <w:t xml:space="preserve">Working with </w:t>
      </w:r>
      <w:r w:rsidRPr="005F6217">
        <w:rPr>
          <w:b/>
          <w:bCs/>
        </w:rPr>
        <w:t>Git</w:t>
      </w:r>
      <w:r w:rsidRPr="0062304E">
        <w:t xml:space="preserve"> and </w:t>
      </w:r>
      <w:r w:rsidRPr="005F6217">
        <w:rPr>
          <w:b/>
          <w:bCs/>
        </w:rPr>
        <w:t>GitHub</w:t>
      </w:r>
    </w:p>
    <w:p w:rsidR="0062304E" w:rsidRPr="0062304E" w:rsidRDefault="0062304E" w:rsidP="005F6217">
      <w:pPr>
        <w:pStyle w:val="ListBullet"/>
      </w:pPr>
      <w:r w:rsidRPr="0062304E">
        <w:t xml:space="preserve">Working with tools like </w:t>
      </w:r>
      <w:r w:rsidRPr="005F6217">
        <w:rPr>
          <w:b/>
          <w:bCs/>
        </w:rPr>
        <w:t>Paw</w:t>
      </w:r>
      <w:r w:rsidRPr="0062304E">
        <w:t xml:space="preserve"> and </w:t>
      </w:r>
      <w:r w:rsidRPr="005F6217">
        <w:rPr>
          <w:b/>
          <w:bCs/>
        </w:rPr>
        <w:t>Proxyman</w:t>
      </w:r>
    </w:p>
    <w:p w:rsidR="0062304E" w:rsidRPr="0062304E" w:rsidRDefault="0062304E" w:rsidP="005F6217">
      <w:pPr>
        <w:pStyle w:val="ListBullet"/>
      </w:pPr>
      <w:r w:rsidRPr="0062304E">
        <w:t>Working with </w:t>
      </w:r>
      <w:r w:rsidRPr="005F6217">
        <w:rPr>
          <w:b/>
          <w:bCs/>
        </w:rPr>
        <w:t>Docker</w:t>
      </w:r>
      <w:r w:rsidRPr="0062304E">
        <w:t xml:space="preserve"> (locally and remotely)</w:t>
      </w:r>
    </w:p>
    <w:p w:rsidR="0062304E" w:rsidRPr="0062304E" w:rsidRDefault="0062304E" w:rsidP="005F6217">
      <w:pPr>
        <w:pStyle w:val="ListBullet"/>
      </w:pPr>
      <w:r w:rsidRPr="005F6217">
        <w:rPr>
          <w:b/>
          <w:bCs/>
        </w:rPr>
        <w:t>Testing</w:t>
      </w:r>
      <w:r w:rsidRPr="0062304E">
        <w:t xml:space="preserve"> (UI and unit tests)</w:t>
      </w:r>
    </w:p>
    <w:p w:rsidR="0062304E" w:rsidRPr="0062304E" w:rsidRDefault="0062304E" w:rsidP="005F6217">
      <w:pPr>
        <w:pStyle w:val="ListBullet"/>
      </w:pPr>
      <w:r w:rsidRPr="0062304E">
        <w:t xml:space="preserve">Working with Apple’s </w:t>
      </w:r>
      <w:r w:rsidRPr="005F6217">
        <w:rPr>
          <w:b/>
          <w:bCs/>
        </w:rPr>
        <w:t>App Store Connect</w:t>
      </w:r>
      <w:r w:rsidRPr="0062304E">
        <w:t xml:space="preserve"> to get your app into the </w:t>
      </w:r>
      <w:r w:rsidRPr="005F6217">
        <w:rPr>
          <w:b/>
          <w:bCs/>
        </w:rPr>
        <w:t>App Store</w:t>
      </w:r>
    </w:p>
    <w:p w:rsidR="0062304E" w:rsidRPr="0062304E" w:rsidRDefault="0062304E" w:rsidP="005615EC">
      <w:pPr>
        <w:pStyle w:val="Heading3"/>
      </w:pPr>
      <w:bookmarkStart w:id="3" w:name="_Toc42812823"/>
      <w:r w:rsidRPr="0062304E">
        <w:t>Prerequisites (</w:t>
      </w:r>
      <w:r w:rsidR="000D60DD">
        <w:t>Y</w:t>
      </w:r>
      <w:r w:rsidRPr="0062304E">
        <w:t xml:space="preserve">ou </w:t>
      </w:r>
      <w:r w:rsidR="000D60DD">
        <w:t>N</w:t>
      </w:r>
      <w:r w:rsidRPr="0062304E">
        <w:t>eed)</w:t>
      </w:r>
      <w:bookmarkEnd w:id="3"/>
    </w:p>
    <w:p w:rsidR="0062304E" w:rsidRPr="0062304E" w:rsidRDefault="0062304E" w:rsidP="005F6217">
      <w:pPr>
        <w:pStyle w:val="ListBullet"/>
      </w:pPr>
      <w:r w:rsidRPr="0062304E">
        <w:t xml:space="preserve">A </w:t>
      </w:r>
      <w:r w:rsidR="0035525D">
        <w:t>Mac</w:t>
      </w:r>
      <w:r w:rsidRPr="0062304E">
        <w:t xml:space="preserve"> running </w:t>
      </w:r>
      <w:r w:rsidRPr="005F6217">
        <w:rPr>
          <w:b/>
          <w:bCs/>
        </w:rPr>
        <w:t>macOS Catalina</w:t>
      </w:r>
      <w:r w:rsidRPr="0062304E">
        <w:t xml:space="preserve"> with </w:t>
      </w:r>
      <w:r w:rsidRPr="005F6217">
        <w:rPr>
          <w:b/>
          <w:bCs/>
        </w:rPr>
        <w:t>Xcode 11</w:t>
      </w:r>
      <w:r w:rsidRPr="0062304E">
        <w:t xml:space="preserve"> </w:t>
      </w:r>
      <w:r w:rsidR="005F6217">
        <w:t xml:space="preserve">or higher </w:t>
      </w:r>
      <w:r w:rsidRPr="0062304E">
        <w:t>installed</w:t>
      </w:r>
    </w:p>
    <w:p w:rsidR="0062304E" w:rsidRPr="0062304E" w:rsidRDefault="0062304E" w:rsidP="005F6217">
      <w:pPr>
        <w:pStyle w:val="ListBullet"/>
      </w:pPr>
      <w:r w:rsidRPr="0062304E">
        <w:t xml:space="preserve">A paid </w:t>
      </w:r>
      <w:r w:rsidRPr="005F6217">
        <w:rPr>
          <w:b/>
          <w:bCs/>
        </w:rPr>
        <w:t>Apple Developer account</w:t>
      </w:r>
      <w:r w:rsidRPr="0062304E">
        <w:t xml:space="preserve"> if you want to distribute the app on the App Store</w:t>
      </w:r>
    </w:p>
    <w:p w:rsidR="0062304E" w:rsidRPr="0062304E" w:rsidRDefault="0062304E" w:rsidP="005F6217">
      <w:pPr>
        <w:pStyle w:val="ListBullet"/>
      </w:pPr>
      <w:r w:rsidRPr="0062304E">
        <w:lastRenderedPageBreak/>
        <w:t xml:space="preserve">Basic familiarity with </w:t>
      </w:r>
      <w:r w:rsidRPr="005F6217">
        <w:rPr>
          <w:b/>
          <w:bCs/>
        </w:rPr>
        <w:t>Swift</w:t>
      </w:r>
      <w:r w:rsidRPr="0062304E">
        <w:t xml:space="preserve"> and </w:t>
      </w:r>
      <w:r w:rsidRPr="005F6217">
        <w:rPr>
          <w:b/>
          <w:bCs/>
        </w:rPr>
        <w:t>iOS development</w:t>
      </w:r>
      <w:r w:rsidRPr="0062304E">
        <w:t xml:space="preserve"> using Xcode</w:t>
      </w:r>
      <w:r w:rsidR="005F6217">
        <w:t xml:space="preserve"> (i.e. you’re not a complete novice)</w:t>
      </w:r>
    </w:p>
    <w:p w:rsidR="005615EC" w:rsidRDefault="005615EC" w:rsidP="005615EC">
      <w:pPr>
        <w:pStyle w:val="Heading3"/>
      </w:pPr>
      <w:bookmarkStart w:id="4" w:name="_Toc42812824"/>
      <w:r>
        <w:t>Development Phases</w:t>
      </w:r>
      <w:bookmarkEnd w:id="4"/>
    </w:p>
    <w:p w:rsidR="005615EC" w:rsidRDefault="0062304E" w:rsidP="0062304E">
      <w:pPr>
        <w:spacing w:after="200" w:line="312" w:lineRule="auto"/>
      </w:pPr>
      <w:r w:rsidRPr="0062304E">
        <w:t>The main phases of creating the app will be:</w:t>
      </w:r>
      <w:r w:rsidR="005615EC" w:rsidRPr="005615EC">
        <w:t xml:space="preserve"> </w:t>
      </w:r>
    </w:p>
    <w:p w:rsidR="0062304E" w:rsidRPr="0062304E" w:rsidRDefault="005615EC" w:rsidP="005615EC">
      <w:pPr>
        <w:spacing w:after="200" w:line="312" w:lineRule="auto"/>
        <w:jc w:val="center"/>
      </w:pPr>
      <w:r w:rsidRPr="005615EC">
        <w:drawing>
          <wp:inline distT="0" distB="0" distL="0" distR="0" wp14:anchorId="2E59AEB2" wp14:editId="418FA427">
            <wp:extent cx="668867" cy="654112"/>
            <wp:effectExtent l="0" t="0" r="4445" b="0"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576" cy="6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1" w:rsidRPr="00626301" w:rsidRDefault="00626301" w:rsidP="005F6217">
      <w:pPr>
        <w:pStyle w:val="ListBullet"/>
        <w:rPr>
          <w:color w:val="0070C0"/>
        </w:rPr>
      </w:pPr>
      <w:r w:rsidRPr="00626301">
        <w:rPr>
          <w:color w:val="0070C0"/>
        </w:rPr>
        <w:t>Setting up the Development Environment</w:t>
      </w:r>
    </w:p>
    <w:p w:rsidR="00626301" w:rsidRDefault="00626301" w:rsidP="00626301">
      <w:pPr>
        <w:pStyle w:val="ListBullet"/>
        <w:numPr>
          <w:ilvl w:val="1"/>
          <w:numId w:val="7"/>
        </w:numPr>
      </w:pPr>
      <w:r>
        <w:t>How to set up everything you need to develop the app and backend system</w:t>
      </w:r>
    </w:p>
    <w:p w:rsidR="00915881" w:rsidRDefault="00915881" w:rsidP="00626301">
      <w:pPr>
        <w:pStyle w:val="ListBullet"/>
        <w:numPr>
          <w:ilvl w:val="1"/>
          <w:numId w:val="7"/>
        </w:numPr>
      </w:pPr>
      <w:r>
        <w:t>This includes Xcode, Vapor, Git and a number of other tools such as Proxyman, PAW, etc.</w:t>
      </w:r>
    </w:p>
    <w:p w:rsidR="00626301" w:rsidRDefault="00626301" w:rsidP="00626301">
      <w:pPr>
        <w:pStyle w:val="ListBullet"/>
        <w:numPr>
          <w:ilvl w:val="0"/>
          <w:numId w:val="0"/>
        </w:numPr>
      </w:pPr>
    </w:p>
    <w:p w:rsidR="00626301" w:rsidRPr="00626301" w:rsidRDefault="00626301" w:rsidP="005F6217">
      <w:pPr>
        <w:pStyle w:val="ListBullet"/>
        <w:rPr>
          <w:color w:val="0070C0"/>
        </w:rPr>
      </w:pPr>
      <w:r w:rsidRPr="00626301">
        <w:rPr>
          <w:color w:val="0070C0"/>
        </w:rPr>
        <w:t>Quick ‘n’ Dirty Working Technical Proof</w:t>
      </w:r>
    </w:p>
    <w:p w:rsidR="00626301" w:rsidRDefault="00626301" w:rsidP="00626301">
      <w:pPr>
        <w:pStyle w:val="ListBullet"/>
        <w:numPr>
          <w:ilvl w:val="1"/>
          <w:numId w:val="7"/>
        </w:numPr>
      </w:pPr>
      <w:r>
        <w:t>“Kick the tires” to prove to ourselves our technical solution will work</w:t>
      </w:r>
    </w:p>
    <w:p w:rsidR="00915881" w:rsidRDefault="00915881" w:rsidP="00626301">
      <w:pPr>
        <w:pStyle w:val="ListBullet"/>
        <w:numPr>
          <w:ilvl w:val="1"/>
          <w:numId w:val="7"/>
        </w:numPr>
      </w:pPr>
      <w:r>
        <w:t xml:space="preserve">It’s always good to get something working </w:t>
      </w:r>
      <w:r w:rsidRPr="00915881">
        <w:rPr>
          <w:u w:val="single"/>
        </w:rPr>
        <w:t>immediately</w:t>
      </w:r>
      <w:r>
        <w:t xml:space="preserve"> so we can proceed with the rest of the project knowing that the thing actually works!</w:t>
      </w:r>
    </w:p>
    <w:p w:rsidR="00626301" w:rsidRDefault="00626301" w:rsidP="00626301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High-Level Design</w:t>
      </w:r>
    </w:p>
    <w:p w:rsidR="0062304E" w:rsidRDefault="0062304E" w:rsidP="005F6217">
      <w:pPr>
        <w:pStyle w:val="ListBullet"/>
        <w:numPr>
          <w:ilvl w:val="1"/>
          <w:numId w:val="7"/>
        </w:numPr>
      </w:pPr>
      <w:r w:rsidRPr="0062304E">
        <w:t>What do we want it to do and roughly what will it look like</w:t>
      </w:r>
    </w:p>
    <w:p w:rsidR="00626301" w:rsidRPr="0062304E" w:rsidRDefault="00626301" w:rsidP="00626301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The Data Model 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What data will be working with on the front and backend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First Pass Code Design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Sketch out what the main components of the front and backend code will look like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First Pass App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Get a very rough version of the app working with mocked-up data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First Pass Backend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 xml:space="preserve">Implement a </w:t>
      </w:r>
      <w:r w:rsidR="005F6217">
        <w:t>quick</w:t>
      </w:r>
      <w:r w:rsidRPr="0062304E">
        <w:t xml:space="preserve"> ’n’ </w:t>
      </w:r>
      <w:r w:rsidR="005F6217">
        <w:t>dirty</w:t>
      </w:r>
      <w:r w:rsidRPr="0062304E">
        <w:t xml:space="preserve"> version of the backend working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lastRenderedPageBreak/>
        <w:t>First Pass App and Backend Integration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Get the front and backends talking to each other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Complete Backend and Tests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Do a full implementation of the backend REST API, along with unit tests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Complete App and Tests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Complete (in stages) the app and integration with the REST API backend, along with unit and UI tests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Refactoring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Improve the app and backend and refactor where necessary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Production Ready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Get the app and backend ready for production use</w:t>
      </w:r>
    </w:p>
    <w:p w:rsidR="0062304E" w:rsidRPr="0062304E" w:rsidRDefault="0062304E" w:rsidP="005F6217">
      <w:pPr>
        <w:pStyle w:val="ListBullet"/>
        <w:numPr>
          <w:ilvl w:val="0"/>
          <w:numId w:val="0"/>
        </w:numPr>
      </w:pPr>
    </w:p>
    <w:p w:rsidR="0062304E" w:rsidRPr="00626301" w:rsidRDefault="0062304E" w:rsidP="005F6217">
      <w:pPr>
        <w:pStyle w:val="ListBullet"/>
        <w:rPr>
          <w:color w:val="0070C0"/>
        </w:rPr>
      </w:pPr>
      <w:r w:rsidRPr="00626301">
        <w:rPr>
          <w:color w:val="0070C0"/>
        </w:rPr>
        <w:t>The App Store</w:t>
      </w:r>
    </w:p>
    <w:p w:rsidR="0062304E" w:rsidRPr="0062304E" w:rsidRDefault="0062304E" w:rsidP="005F6217">
      <w:pPr>
        <w:pStyle w:val="ListBullet"/>
        <w:numPr>
          <w:ilvl w:val="1"/>
          <w:numId w:val="7"/>
        </w:numPr>
      </w:pPr>
      <w:r w:rsidRPr="0062304E">
        <w:t>All the steps required to get your app into the App Store</w:t>
      </w:r>
    </w:p>
    <w:p w:rsidR="00D47C84" w:rsidRDefault="00D47C84" w:rsidP="00FA45B9"/>
    <w:p w:rsidR="00D47C84" w:rsidRDefault="00D47C84" w:rsidP="00D47C84">
      <w:pPr>
        <w:pStyle w:val="Heading2"/>
      </w:pPr>
      <w:bookmarkStart w:id="5" w:name="_Toc42812825"/>
      <w:r>
        <w:lastRenderedPageBreak/>
        <w:t>High-Level View</w:t>
      </w:r>
      <w:bookmarkEnd w:id="5"/>
    </w:p>
    <w:p w:rsidR="00DE1D6C" w:rsidRDefault="005615EC" w:rsidP="00DE1D6C">
      <w:r>
        <w:t xml:space="preserve">Before we go any further, let’s set the scene and take a quick look at what we’re going to be building. </w:t>
      </w:r>
    </w:p>
    <w:p w:rsidR="005615EC" w:rsidRDefault="005615EC" w:rsidP="00DE1D6C"/>
    <w:p w:rsidR="00307436" w:rsidRDefault="005615EC" w:rsidP="00307436">
      <w:r>
        <w:t>Essentially, there are two pieces</w:t>
      </w:r>
      <w:r w:rsidR="00857877">
        <w:t xml:space="preserve"> that work together to give the user a complete </w:t>
      </w:r>
      <w:r w:rsidR="00307436">
        <w:t>app experience:</w:t>
      </w:r>
    </w:p>
    <w:p w:rsidR="00307436" w:rsidRDefault="00307436" w:rsidP="00307436"/>
    <w:p w:rsidR="00307436" w:rsidRPr="00307436" w:rsidRDefault="00307436" w:rsidP="00307436">
      <w:pPr>
        <w:pStyle w:val="ListBullet"/>
        <w:ind w:left="677"/>
        <w:rPr>
          <w:color w:val="0070C0"/>
        </w:rPr>
      </w:pPr>
      <w:r w:rsidRPr="00307436">
        <w:rPr>
          <w:color w:val="0070C0"/>
        </w:rPr>
        <w:t>placezz-api</w:t>
      </w:r>
    </w:p>
    <w:p w:rsidR="00307436" w:rsidRDefault="00307436" w:rsidP="00307436">
      <w:pPr>
        <w:pStyle w:val="ListBullet"/>
        <w:numPr>
          <w:ilvl w:val="1"/>
          <w:numId w:val="7"/>
        </w:numPr>
      </w:pPr>
      <w:r w:rsidRPr="0062304E">
        <w:t xml:space="preserve">A </w:t>
      </w:r>
      <w:r w:rsidRPr="0062304E">
        <w:rPr>
          <w:b/>
          <w:bCs/>
        </w:rPr>
        <w:t>Vapor</w:t>
      </w:r>
      <w:r w:rsidRPr="0062304E">
        <w:t> (Swift</w:t>
      </w:r>
      <w:r>
        <w:t xml:space="preserve"> on the server</w:t>
      </w:r>
      <w:r w:rsidRPr="0062304E">
        <w:t xml:space="preserve">) </w:t>
      </w:r>
      <w:r w:rsidRPr="00FF5C8C">
        <w:rPr>
          <w:b/>
          <w:bCs/>
        </w:rPr>
        <w:t>REST</w:t>
      </w:r>
      <w:r w:rsidRPr="0062304E">
        <w:t xml:space="preserve"> </w:t>
      </w:r>
      <w:r w:rsidR="00C10F5D">
        <w:t xml:space="preserve">(see below) </w:t>
      </w:r>
      <w:r w:rsidRPr="00FF5C8C">
        <w:rPr>
          <w:b/>
          <w:bCs/>
        </w:rPr>
        <w:t>Web API</w:t>
      </w:r>
      <w:r w:rsidRPr="0062304E">
        <w:t xml:space="preserve"> backend </w:t>
      </w:r>
      <w:r>
        <w:t xml:space="preserve">system </w:t>
      </w:r>
      <w:r w:rsidRPr="0062304E">
        <w:t xml:space="preserve">that can store </w:t>
      </w:r>
      <w:r>
        <w:t xml:space="preserve">user </w:t>
      </w:r>
      <w:r w:rsidRPr="0062304E">
        <w:t>data and respond to request</w:t>
      </w:r>
      <w:r>
        <w:t>s from the iOS app</w:t>
      </w:r>
    </w:p>
    <w:p w:rsidR="00307436" w:rsidRPr="0062304E" w:rsidRDefault="00307436" w:rsidP="00C10F5D">
      <w:pPr>
        <w:pStyle w:val="ListBullet"/>
        <w:numPr>
          <w:ilvl w:val="1"/>
          <w:numId w:val="7"/>
        </w:numPr>
      </w:pPr>
      <w:r>
        <w:t xml:space="preserve">Data is passed between the app and the backend as </w:t>
      </w:r>
      <w:r w:rsidRPr="00FF5C8C">
        <w:rPr>
          <w:b/>
          <w:bCs/>
        </w:rPr>
        <w:t>JSON</w:t>
      </w:r>
      <w:r w:rsidR="00C10F5D">
        <w:t xml:space="preserve"> </w:t>
      </w:r>
      <w:r w:rsidR="00C10F5D">
        <w:t>(see below)</w:t>
      </w:r>
      <w:r>
        <w:br/>
      </w:r>
    </w:p>
    <w:p w:rsidR="00307436" w:rsidRPr="00307436" w:rsidRDefault="00307436" w:rsidP="00307436">
      <w:pPr>
        <w:pStyle w:val="ListBullet"/>
        <w:ind w:left="677"/>
        <w:rPr>
          <w:color w:val="0070C0"/>
        </w:rPr>
      </w:pPr>
      <w:r w:rsidRPr="00307436">
        <w:rPr>
          <w:color w:val="0070C0"/>
        </w:rPr>
        <w:t>Placezz app</w:t>
      </w:r>
    </w:p>
    <w:p w:rsidR="0095129D" w:rsidRDefault="0095129D" w:rsidP="00307436">
      <w:pPr>
        <w:pStyle w:val="ListBullet"/>
        <w:numPr>
          <w:ilvl w:val="1"/>
          <w:numId w:val="7"/>
        </w:numPr>
      </w:pPr>
      <w:r>
        <w:t xml:space="preserve">An </w:t>
      </w:r>
      <w:r w:rsidRPr="003B16E2">
        <w:rPr>
          <w:b/>
          <w:bCs/>
        </w:rPr>
        <w:t>iOS</w:t>
      </w:r>
      <w:r>
        <w:t xml:space="preserve"> app </w:t>
      </w:r>
      <w:r w:rsidR="00307436" w:rsidRPr="0062304E">
        <w:t xml:space="preserve">that </w:t>
      </w:r>
      <w:r>
        <w:t>enables the user to “bookmark” their favorite places, along with maps, text, images and videos</w:t>
      </w:r>
    </w:p>
    <w:p w:rsidR="00307436" w:rsidRPr="0062304E" w:rsidRDefault="003B16E2" w:rsidP="00307436">
      <w:pPr>
        <w:pStyle w:val="ListBullet"/>
        <w:numPr>
          <w:ilvl w:val="1"/>
          <w:numId w:val="7"/>
        </w:numPr>
      </w:pPr>
      <w:r>
        <w:t>Works together</w:t>
      </w:r>
      <w:r w:rsidR="00307436" w:rsidRPr="0062304E">
        <w:t xml:space="preserve"> with the </w:t>
      </w:r>
      <w:r w:rsidRPr="003B16E2">
        <w:rPr>
          <w:b/>
          <w:bCs/>
        </w:rPr>
        <w:t>placezz-api</w:t>
      </w:r>
      <w:r w:rsidR="00307436" w:rsidRPr="0062304E">
        <w:t xml:space="preserve"> </w:t>
      </w:r>
      <w:r>
        <w:t xml:space="preserve">system </w:t>
      </w:r>
      <w:r w:rsidR="00307436" w:rsidRPr="0062304E">
        <w:t xml:space="preserve">to </w:t>
      </w:r>
      <w:r>
        <w:t>store and retrieve user place data</w:t>
      </w:r>
    </w:p>
    <w:p w:rsidR="00307436" w:rsidRPr="00DE1D6C" w:rsidRDefault="00307436" w:rsidP="00307436"/>
    <w:p w:rsidR="00DE1D6C" w:rsidRPr="00DE1D6C" w:rsidRDefault="00DE1D6C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E1D6C" w:rsidRDefault="0095129D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5129D">
        <w:rPr>
          <w:rFonts w:ascii="Times New Roman" w:eastAsia="Times New Roman" w:hAnsi="Times New Roman" w:cs="Times New Roman"/>
          <w:color w:val="auto"/>
          <w:sz w:val="24"/>
          <w:szCs w:val="24"/>
        </w:rPr>
        <w:drawing>
          <wp:inline distT="0" distB="0" distL="0" distR="0" wp14:anchorId="7B719C0F" wp14:editId="7AF79F74">
            <wp:extent cx="6189345" cy="3359150"/>
            <wp:effectExtent l="0" t="0" r="0" b="6350"/>
            <wp:docPr id="13" name="Picture 1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1C" w:rsidRPr="00DE1D6C" w:rsidRDefault="009C711C" w:rsidP="009C711C"/>
    <w:p w:rsidR="00C10F5D" w:rsidRDefault="009C711C" w:rsidP="009C711C">
      <w:r>
        <w:t>…REST is …</w:t>
      </w:r>
    </w:p>
    <w:p w:rsidR="00C10F5D" w:rsidRPr="00DE1D6C" w:rsidRDefault="00C10F5D" w:rsidP="009C711C">
      <w:r>
        <w:t>…</w:t>
      </w:r>
      <w:r w:rsidRPr="00C10F5D">
        <w:t xml:space="preserve"> </w:t>
      </w:r>
      <w:r>
        <w:t>JSON (</w:t>
      </w:r>
      <w:r w:rsidRPr="00307436">
        <w:t>JavaScript Object</w:t>
      </w:r>
      <w:r>
        <w:t xml:space="preserve"> Notation) is </w:t>
      </w:r>
      <w:r w:rsidRPr="00307436">
        <w:t xml:space="preserve">an open standard data </w:t>
      </w:r>
      <w:r>
        <w:t xml:space="preserve">exchange </w:t>
      </w:r>
      <w:r w:rsidRPr="00307436">
        <w:t>format</w:t>
      </w:r>
    </w:p>
    <w:p w:rsidR="00DE1D6C" w:rsidRPr="00DE1D6C" w:rsidRDefault="00DE1D6C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E1D6C" w:rsidRPr="00DE1D6C" w:rsidRDefault="00DE1D6C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E1D6C" w:rsidRPr="00DE1D6C" w:rsidRDefault="00DE1D6C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E1D6C" w:rsidRPr="00DE1D6C" w:rsidRDefault="00DE1D6C" w:rsidP="00DE1D6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E1D6C" w:rsidRPr="00DE1D6C" w:rsidRDefault="00DE1D6C" w:rsidP="00DE1D6C"/>
    <w:p w:rsidR="00D47C84" w:rsidRDefault="00D47C84" w:rsidP="00D47C84"/>
    <w:p w:rsidR="00D47C84" w:rsidRDefault="00D47C84" w:rsidP="00D47C84">
      <w:pPr>
        <w:pStyle w:val="Heading2"/>
      </w:pPr>
      <w:bookmarkStart w:id="6" w:name="_Toc42812826"/>
      <w:r w:rsidRPr="00D47C84">
        <w:lastRenderedPageBreak/>
        <w:t>Development Environment Setup</w:t>
      </w:r>
      <w:bookmarkEnd w:id="6"/>
    </w:p>
    <w:p w:rsidR="00DA6B27" w:rsidRDefault="00915881" w:rsidP="00DA6B27">
      <w:proofErr w:type="spellStart"/>
      <w:r>
        <w:t>Dadsa</w:t>
      </w:r>
      <w:proofErr w:type="spellEnd"/>
    </w:p>
    <w:p w:rsidR="00915881" w:rsidRPr="00DA6B27" w:rsidRDefault="00915881" w:rsidP="00915881">
      <w:pPr>
        <w:jc w:val="center"/>
      </w:pPr>
      <w:r w:rsidRPr="00915881">
        <w:drawing>
          <wp:inline distT="0" distB="0" distL="0" distR="0" wp14:anchorId="6596EC98" wp14:editId="0820DFAE">
            <wp:extent cx="4961467" cy="3009865"/>
            <wp:effectExtent l="0" t="0" r="4445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763" cy="30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27" w:rsidRDefault="00DA6B27" w:rsidP="00DA6B27">
      <w:pPr>
        <w:pStyle w:val="Heading2"/>
      </w:pPr>
      <w:bookmarkStart w:id="7" w:name="_Toc42812827"/>
      <w:r>
        <w:lastRenderedPageBreak/>
        <w:t>Get Things Working Quick ‘n’ Dirty</w:t>
      </w:r>
      <w:bookmarkEnd w:id="7"/>
      <w:r>
        <w:t xml:space="preserve"> </w:t>
      </w:r>
    </w:p>
    <w:p w:rsidR="003B16E2" w:rsidRPr="003B16E2" w:rsidRDefault="003B16E2" w:rsidP="003B16E2">
      <w:proofErr w:type="spellStart"/>
      <w:r>
        <w:t>sdasd</w:t>
      </w:r>
      <w:proofErr w:type="spellEnd"/>
    </w:p>
    <w:sectPr w:rsidR="003B16E2" w:rsidRPr="003B16E2">
      <w:footerReference w:type="default" r:id="rId14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099E" w:rsidRDefault="0019099E" w:rsidP="00FA45B9">
      <w:r>
        <w:separator/>
      </w:r>
    </w:p>
  </w:endnote>
  <w:endnote w:type="continuationSeparator" w:id="0">
    <w:p w:rsidR="0019099E" w:rsidRDefault="0019099E" w:rsidP="00FA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:rsidR="00524387" w:rsidRDefault="00CB7D2E" w:rsidP="00FA45B9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099E" w:rsidRDefault="0019099E" w:rsidP="00FA45B9">
      <w:r>
        <w:separator/>
      </w:r>
    </w:p>
  </w:footnote>
  <w:footnote w:type="continuationSeparator" w:id="0">
    <w:p w:rsidR="0019099E" w:rsidRDefault="0019099E" w:rsidP="00FA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0B24BD2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121C"/>
    <w:multiLevelType w:val="multilevel"/>
    <w:tmpl w:val="F1A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238C9"/>
    <w:multiLevelType w:val="multilevel"/>
    <w:tmpl w:val="7A5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12815"/>
    <w:multiLevelType w:val="multilevel"/>
    <w:tmpl w:val="C83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37D4D"/>
    <w:multiLevelType w:val="multilevel"/>
    <w:tmpl w:val="704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962D2"/>
    <w:multiLevelType w:val="multilevel"/>
    <w:tmpl w:val="C5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E7324"/>
    <w:multiLevelType w:val="multilevel"/>
    <w:tmpl w:val="FD6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D6443"/>
    <w:multiLevelType w:val="multilevel"/>
    <w:tmpl w:val="6DC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02D25"/>
    <w:multiLevelType w:val="multilevel"/>
    <w:tmpl w:val="4D9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E3DD2"/>
    <w:multiLevelType w:val="multilevel"/>
    <w:tmpl w:val="A42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9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GB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B9"/>
    <w:rsid w:val="00010792"/>
    <w:rsid w:val="000D60DD"/>
    <w:rsid w:val="00172AC6"/>
    <w:rsid w:val="0019099E"/>
    <w:rsid w:val="00307436"/>
    <w:rsid w:val="0035525D"/>
    <w:rsid w:val="003B16E2"/>
    <w:rsid w:val="00524387"/>
    <w:rsid w:val="005615EC"/>
    <w:rsid w:val="005F6217"/>
    <w:rsid w:val="0062304E"/>
    <w:rsid w:val="00626301"/>
    <w:rsid w:val="00796EED"/>
    <w:rsid w:val="00857877"/>
    <w:rsid w:val="00915881"/>
    <w:rsid w:val="0095129D"/>
    <w:rsid w:val="009C711C"/>
    <w:rsid w:val="00AE0A5D"/>
    <w:rsid w:val="00C10F5D"/>
    <w:rsid w:val="00CB7D2E"/>
    <w:rsid w:val="00CE10FD"/>
    <w:rsid w:val="00D47C84"/>
    <w:rsid w:val="00DA6B27"/>
    <w:rsid w:val="00DE1D6C"/>
    <w:rsid w:val="00FA45B9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BA1B4"/>
  <w15:chartTrackingRefBased/>
  <w15:docId w15:val="{13B8FE9D-2EAF-2246-9261-953E3C04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4E"/>
    <w:pPr>
      <w:spacing w:after="0" w:line="240" w:lineRule="auto"/>
    </w:pPr>
    <w:rPr>
      <w:rFonts w:ascii="Helvetica Neue" w:hAnsi="Helvetica Neue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5B9"/>
    <w:pPr>
      <w:pageBreakBefore/>
      <w:spacing w:after="480"/>
      <w:contextualSpacing/>
      <w:outlineLvl w:val="0"/>
    </w:pPr>
    <w:rPr>
      <w:rFonts w:eastAsiaTheme="majorEastAsia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301"/>
    <w:pPr>
      <w:keepNext/>
      <w:keepLines/>
      <w:pageBreakBefore/>
      <w:spacing w:after="320"/>
      <w:contextualSpacing/>
      <w:outlineLvl w:val="1"/>
    </w:pPr>
    <w:rPr>
      <w:rFonts w:eastAsiaTheme="majorEastAsia" w:cstheme="majorBidi"/>
      <w:color w:val="FF42A1"/>
      <w:sz w:val="3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15EC"/>
    <w:pPr>
      <w:pageBreakBefore w:val="0"/>
      <w:spacing w:before="360"/>
      <w:outlineLvl w:val="2"/>
    </w:pPr>
    <w:rPr>
      <w:rFonts w:ascii="Helvetica Neue Light" w:hAnsi="Helvetica Neue Light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FA45B9"/>
    <w:rPr>
      <w:rFonts w:ascii="Helvetica Neue" w:eastAsiaTheme="majorEastAsia" w:hAnsi="Helvetica Neue" w:cstheme="majorBidi"/>
      <w:b/>
      <w:sz w:val="110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26301"/>
    <w:rPr>
      <w:rFonts w:ascii="Helvetica Neue" w:eastAsiaTheme="majorEastAsia" w:hAnsi="Helvetica Neue" w:cstheme="majorBidi"/>
      <w:color w:val="FF42A1"/>
      <w:sz w:val="38"/>
      <w:szCs w:val="26"/>
      <w:lang w:val="en-GB" w:eastAsia="en-GB"/>
    </w:rPr>
  </w:style>
  <w:style w:type="paragraph" w:styleId="ListBullet">
    <w:name w:val="List Bullet"/>
    <w:basedOn w:val="Normal"/>
    <w:uiPriority w:val="10"/>
    <w:qFormat/>
    <w:rsid w:val="005F6217"/>
    <w:pPr>
      <w:numPr>
        <w:numId w:val="7"/>
      </w:numPr>
      <w:spacing w:after="240" w:line="360" w:lineRule="auto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5615EC"/>
    <w:rPr>
      <w:rFonts w:ascii="Helvetica Neue Light" w:eastAsiaTheme="majorEastAsia" w:hAnsi="Helvetica Neue Light" w:cstheme="majorBidi"/>
      <w:color w:val="FF42A1"/>
      <w:sz w:val="32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customStyle="1" w:styleId="Banner1">
    <w:name w:val="Banner1"/>
    <w:qFormat/>
    <w:rsid w:val="00D47C84"/>
    <w:pPr>
      <w:spacing w:before="600" w:after="400"/>
      <w:jc w:val="right"/>
    </w:pPr>
    <w:rPr>
      <w:rFonts w:ascii="Helvetica Neue Thin" w:eastAsiaTheme="majorEastAsia" w:hAnsi="Helvetica Neue Thin" w:cstheme="majorBidi"/>
      <w:b/>
      <w:color w:val="FF42A1"/>
      <w:sz w:val="52"/>
      <w:szCs w:val="26"/>
      <w:lang w:val="en-GB" w:eastAsia="en-GB"/>
    </w:rPr>
  </w:style>
  <w:style w:type="paragraph" w:customStyle="1" w:styleId="Banner2">
    <w:name w:val="Banner2"/>
    <w:qFormat/>
    <w:rsid w:val="00D47C84"/>
    <w:pPr>
      <w:spacing w:before="400"/>
      <w:jc w:val="right"/>
    </w:pPr>
    <w:rPr>
      <w:rFonts w:ascii="Helvetica Neue Thin" w:eastAsiaTheme="majorEastAsia" w:hAnsi="Helvetica Neue Thin" w:cstheme="majorBidi"/>
      <w:b/>
      <w:color w:val="FF42A1"/>
      <w:sz w:val="36"/>
      <w:szCs w:val="26"/>
      <w:lang w:val="en-GB" w:eastAsia="en-GB"/>
    </w:rPr>
  </w:style>
  <w:style w:type="paragraph" w:styleId="Revision">
    <w:name w:val="Revision"/>
    <w:hidden/>
    <w:uiPriority w:val="99"/>
    <w:semiHidden/>
    <w:rsid w:val="00D47C84"/>
    <w:pPr>
      <w:spacing w:after="0" w:line="240" w:lineRule="auto"/>
    </w:pPr>
    <w:rPr>
      <w:rFonts w:ascii="Helvetica Neue" w:hAnsi="Helvetica Neue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47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C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7C84"/>
    <w:rPr>
      <w:color w:val="847B97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D60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rcher/Library/Containers/com.microsoft.Word/Data/Library/Application%20Support/Microsoft/Office/16.0/DTS/en-GB%7bBDC6E27B-5DA8-284F-8123-B435F1D072A9%7d/%7b4FB65B89-672A-7049-9D66-8505025D3DD7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{4FB65B89-672A-7049-9D66-8505025D3DD7}tf10002078.dotx</Template>
  <TotalTime>118</TotalTime>
  <Pages>10</Pages>
  <Words>919</Words>
  <Characters>4579</Characters>
  <Application>Microsoft Office Word</Application>
  <DocSecurity>0</DocSecurity>
  <Lines>157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Placezz: From idea to App Store</vt:lpstr>
    </vt:vector>
  </TitlesOfParts>
  <Manager/>
  <Company>RArcher Software Ltd.</Company>
  <LinksUpToDate>false</LinksUpToDate>
  <CharactersWithSpaces>5376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Placezz: From idea to App Store</dc:title>
  <dc:subject>iOS and Swift Development</dc:subject>
  <dc:creator>Russell Archer</dc:creator>
  <cp:keywords>iOS, Swift, Vapor, Docker</cp:keywords>
  <dc:description/>
  <cp:lastModifiedBy>Russell Archer</cp:lastModifiedBy>
  <cp:revision>11</cp:revision>
  <dcterms:created xsi:type="dcterms:W3CDTF">2020-06-10T16:11:00Z</dcterms:created>
  <dcterms:modified xsi:type="dcterms:W3CDTF">2020-06-11T23:09:00Z</dcterms:modified>
  <cp:category>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